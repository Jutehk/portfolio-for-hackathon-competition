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7214409ED2DB4ECAB410DA17CF1CEDAD"/>
        </w:placeholder>
        <w:docPartList>
          <w:docPartGallery w:val="Quick Parts"/>
          <w:docPartCategory w:val=" Resume Name"/>
        </w:docPartList>
      </w:sdtPr>
      <w:sdtEndPr/>
      <w:sdtContent>
        <w:p w:rsidR="0092308D" w:rsidRDefault="007B0019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5309F2F35E64409789FE9E4E6EBE6E1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A74A3">
                <w:rPr>
                  <w:lang w:val="en-KE"/>
                </w:rPr>
                <w:t>Juliana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4065938A107F4D93A82F9535755EDF9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92308D" w:rsidRDefault="002A74A3">
              <w:pPr>
                <w:pStyle w:val="NoSpacing"/>
              </w:pPr>
              <w:r>
                <w:t>Julianandunge54@gmail.com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1F4F9B90FF414569A1872409558F849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92308D" w:rsidRDefault="002A74A3">
              <w:pPr>
                <w:pStyle w:val="NoSpacing"/>
              </w:pPr>
              <w:r>
                <w:t>P.O BOX 00100 ,Kenya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1026564A0E624A8387F778BC433C82F6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92308D" w:rsidRDefault="002A74A3">
              <w:pPr>
                <w:pStyle w:val="NoSpacing"/>
              </w:pPr>
              <w:r>
                <w:t>0718453328</w:t>
              </w:r>
            </w:p>
          </w:sdtContent>
        </w:sdt>
        <w:p w:rsidR="0092308D" w:rsidRDefault="0092308D"/>
        <w:p w:rsidR="0092308D" w:rsidRDefault="007B0019"/>
      </w:sdtContent>
    </w:sdt>
    <w:p w:rsidR="0092308D" w:rsidRDefault="007B0019">
      <w:pPr>
        <w:pStyle w:val="SectionHeading"/>
      </w:pPr>
      <w:r>
        <w:t>Objectives</w:t>
      </w:r>
    </w:p>
    <w:p w:rsidR="0092308D" w:rsidRDefault="007957F1">
      <w:r>
        <w:t>Passionate and detail-oriented Frontend Developer with a background in Mathematics and Computer Science. I love bringing designs to life with clean, responsive code and intuitive user experiences. Currently honing my skills in React and Three.js while building real-world projects. Excited to contribute to a dynamic team where I can learn, grow, and create impactful web experiences</w:t>
      </w:r>
      <w:r>
        <w:t>.</w:t>
      </w:r>
    </w:p>
    <w:p w:rsidR="0092308D" w:rsidRDefault="007B0019">
      <w:pPr>
        <w:pStyle w:val="SectionHeading"/>
      </w:pPr>
      <w:r>
        <w:t>Education</w:t>
      </w:r>
    </w:p>
    <w:p w:rsidR="0092308D" w:rsidRDefault="002A74A3" w:rsidP="002A74A3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Bachelor’s Degree in </w:t>
      </w:r>
      <w:r>
        <w:rPr>
          <w:rStyle w:val="Strong"/>
          <w:rFonts w:eastAsiaTheme="majorEastAsia"/>
        </w:rPr>
        <w:t>Mathematics and Computer Science</w:t>
      </w:r>
    </w:p>
    <w:p w:rsidR="002A74A3" w:rsidRDefault="002A74A3" w:rsidP="002A74A3">
      <w:pPr>
        <w:pStyle w:val="NormalWeb"/>
      </w:pPr>
      <w:r>
        <w:rPr>
          <w:rStyle w:val="Strong"/>
          <w:rFonts w:eastAsiaTheme="majorEastAsia"/>
        </w:rPr>
        <w:t>KENYATTA UNIVERSITY</w:t>
      </w:r>
    </w:p>
    <w:p w:rsidR="0092308D" w:rsidRDefault="007B0019">
      <w:pPr>
        <w:rPr>
          <w:rStyle w:val="IntenseEmphasis"/>
        </w:rPr>
      </w:pPr>
      <w:r>
        <w:t xml:space="preserve"> </w:t>
      </w:r>
      <w:r w:rsidR="002A74A3">
        <w:t>Graduation year: (Dec 2025)</w:t>
      </w:r>
    </w:p>
    <w:p w:rsidR="007957F1" w:rsidRPr="007957F1" w:rsidRDefault="007957F1" w:rsidP="0079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957F1">
        <w:rPr>
          <w:rFonts w:ascii="Times New Roman" w:eastAsia="Times New Roman" w:hAnsi="Symbol" w:cs="Times New Roman"/>
          <w:sz w:val="24"/>
          <w:szCs w:val="24"/>
        </w:rPr>
        <w:t></w:t>
      </w:r>
      <w:r w:rsidRPr="007957F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57F1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</w:t>
      </w:r>
      <w:proofErr w:type="gramEnd"/>
      <w:r w:rsidRPr="007957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 Interactive 3D Web Experience with Three.js</w:t>
      </w:r>
    </w:p>
    <w:p w:rsidR="007957F1" w:rsidRPr="007957F1" w:rsidRDefault="007957F1" w:rsidP="0079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F1">
        <w:rPr>
          <w:rFonts w:ascii="Times New Roman" w:eastAsia="Times New Roman" w:hAnsi="Times New Roman" w:cs="Times New Roman"/>
          <w:sz w:val="24"/>
          <w:szCs w:val="24"/>
        </w:rPr>
        <w:t>Created an engaging 3D project showcasing dynamic animations and user interactions.</w:t>
      </w:r>
    </w:p>
    <w:p w:rsidR="007957F1" w:rsidRPr="007957F1" w:rsidRDefault="007957F1" w:rsidP="0079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F1">
        <w:rPr>
          <w:rFonts w:ascii="Times New Roman" w:eastAsia="Times New Roman" w:hAnsi="Times New Roman" w:cs="Times New Roman"/>
          <w:sz w:val="24"/>
          <w:szCs w:val="24"/>
        </w:rPr>
        <w:t>Integrated Three.js to enhance the visual appeal of web applications.</w:t>
      </w:r>
    </w:p>
    <w:p w:rsidR="007957F1" w:rsidRPr="007957F1" w:rsidRDefault="007957F1" w:rsidP="007957F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7F1">
        <w:rPr>
          <w:rFonts w:ascii="Times New Roman" w:eastAsia="Times New Roman" w:hAnsi="Symbol" w:cs="Times New Roman"/>
          <w:sz w:val="24"/>
          <w:szCs w:val="24"/>
        </w:rPr>
        <w:t></w:t>
      </w:r>
      <w:r w:rsidRPr="007957F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57F1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</w:t>
      </w:r>
      <w:proofErr w:type="gramEnd"/>
      <w:r w:rsidRPr="007957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a Frontend Project Using </w:t>
      </w:r>
      <w:proofErr w:type="spellStart"/>
      <w:r w:rsidRPr="007957F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957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GitHub</w:t>
      </w:r>
    </w:p>
    <w:p w:rsidR="007957F1" w:rsidRPr="007957F1" w:rsidRDefault="007957F1" w:rsidP="0079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F1">
        <w:rPr>
          <w:rFonts w:ascii="Times New Roman" w:eastAsia="Times New Roman" w:hAnsi="Times New Roman" w:cs="Times New Roman"/>
          <w:sz w:val="24"/>
          <w:szCs w:val="24"/>
        </w:rPr>
        <w:t>Worked with a team of developers to build a web application, practicing agile methodologies.</w:t>
      </w:r>
    </w:p>
    <w:p w:rsidR="007957F1" w:rsidRDefault="007957F1" w:rsidP="0079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F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7957F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957F1">
        <w:rPr>
          <w:rFonts w:ascii="Times New Roman" w:eastAsia="Times New Roman" w:hAnsi="Times New Roman" w:cs="Times New Roman"/>
          <w:sz w:val="24"/>
          <w:szCs w:val="24"/>
        </w:rPr>
        <w:t xml:space="preserve"> for version control, handling merge conflicts and pull requests efficiently.</w:t>
      </w:r>
    </w:p>
    <w:p w:rsidR="0092308D" w:rsidRPr="007957F1" w:rsidRDefault="007B0019" w:rsidP="0079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57F1">
        <w:rPr>
          <w:b/>
        </w:rPr>
        <w:t>Skills</w:t>
      </w:r>
    </w:p>
    <w:p w:rsidR="002A74A3" w:rsidRPr="002A74A3" w:rsidRDefault="002A74A3" w:rsidP="002A7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A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  <w:r w:rsidRPr="002A74A3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React, Three.js</w:t>
      </w:r>
    </w:p>
    <w:p w:rsidR="002A74A3" w:rsidRPr="002A74A3" w:rsidRDefault="002A74A3" w:rsidP="002A7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A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2A74A3">
        <w:rPr>
          <w:rFonts w:ascii="Times New Roman" w:eastAsia="Times New Roman" w:hAnsi="Times New Roman" w:cs="Times New Roman"/>
          <w:sz w:val="24"/>
          <w:szCs w:val="24"/>
        </w:rPr>
        <w:t xml:space="preserve"> Media Queries, Flexbox, Grid</w:t>
      </w:r>
    </w:p>
    <w:p w:rsidR="002A74A3" w:rsidRPr="002A74A3" w:rsidRDefault="002A74A3" w:rsidP="002A7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A3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2A7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74A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A74A3">
        <w:rPr>
          <w:rFonts w:ascii="Times New Roman" w:eastAsia="Times New Roman" w:hAnsi="Times New Roman" w:cs="Times New Roman"/>
          <w:sz w:val="24"/>
          <w:szCs w:val="24"/>
        </w:rPr>
        <w:t>, GitHub</w:t>
      </w:r>
    </w:p>
    <w:p w:rsidR="002A74A3" w:rsidRPr="002A74A3" w:rsidRDefault="002A74A3" w:rsidP="002A7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A3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Platforms:</w:t>
      </w:r>
      <w:r w:rsidRPr="002A74A3">
        <w:rPr>
          <w:rFonts w:ascii="Times New Roman" w:eastAsia="Times New Roman" w:hAnsi="Times New Roman" w:cs="Times New Roman"/>
          <w:sz w:val="24"/>
          <w:szCs w:val="24"/>
        </w:rPr>
        <w:t xml:space="preserve"> VS Code, </w:t>
      </w:r>
      <w:proofErr w:type="spellStart"/>
      <w:r w:rsidRPr="002A74A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2A74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74A3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</w:p>
    <w:p w:rsidR="002A74A3" w:rsidRPr="002A74A3" w:rsidRDefault="002A74A3" w:rsidP="002A74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A3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2A74A3">
        <w:rPr>
          <w:rFonts w:ascii="Times New Roman" w:eastAsia="Times New Roman" w:hAnsi="Times New Roman" w:cs="Times New Roman"/>
          <w:sz w:val="24"/>
          <w:szCs w:val="24"/>
        </w:rPr>
        <w:t xml:space="preserve"> Problem-solving, Communication, Team Collaboration</w:t>
      </w:r>
    </w:p>
    <w:p w:rsidR="007957F1" w:rsidRPr="007957F1" w:rsidRDefault="007957F1" w:rsidP="007957F1">
      <w:pPr>
        <w:rPr>
          <w:b/>
        </w:rPr>
      </w:pPr>
    </w:p>
    <w:p w:rsidR="0092308D" w:rsidRDefault="0092308D">
      <w:pPr>
        <w:spacing w:line="276" w:lineRule="auto"/>
      </w:pPr>
    </w:p>
    <w:sectPr w:rsidR="0092308D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019" w:rsidRDefault="007B0019">
      <w:pPr>
        <w:spacing w:after="0" w:line="240" w:lineRule="auto"/>
      </w:pPr>
      <w:r>
        <w:separator/>
      </w:r>
    </w:p>
  </w:endnote>
  <w:endnote w:type="continuationSeparator" w:id="0">
    <w:p w:rsidR="007B0019" w:rsidRDefault="007B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8D" w:rsidRDefault="007B00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64691E0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AD3878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A51860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92308D" w:rsidRDefault="007B00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2308D" w:rsidRDefault="007B001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92308D" w:rsidRDefault="007B001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019" w:rsidRDefault="007B0019">
      <w:pPr>
        <w:spacing w:after="0" w:line="240" w:lineRule="auto"/>
      </w:pPr>
      <w:r>
        <w:separator/>
      </w:r>
    </w:p>
  </w:footnote>
  <w:footnote w:type="continuationSeparator" w:id="0">
    <w:p w:rsidR="007B0019" w:rsidRDefault="007B0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8D" w:rsidRDefault="007B00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59D35E4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113C120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BCDF4E4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92308D" w:rsidRDefault="00923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387"/>
    <w:multiLevelType w:val="multilevel"/>
    <w:tmpl w:val="1AD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5AA1518"/>
    <w:multiLevelType w:val="multilevel"/>
    <w:tmpl w:val="C46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4948"/>
    <w:multiLevelType w:val="multilevel"/>
    <w:tmpl w:val="3B3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483637"/>
    <w:multiLevelType w:val="multilevel"/>
    <w:tmpl w:val="38E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A3"/>
    <w:rsid w:val="002A74A3"/>
    <w:rsid w:val="007957F1"/>
    <w:rsid w:val="007B0019"/>
    <w:rsid w:val="0092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22E87"/>
  <w15:docId w15:val="{36C9A35B-C561-4739-AF25-0860C82D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7F1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styleId="NormalWeb">
    <w:name w:val="Normal (Web)"/>
    <w:basedOn w:val="Normal"/>
    <w:uiPriority w:val="99"/>
    <w:unhideWhenUsed/>
    <w:rsid w:val="002A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14409ED2DB4ECAB410DA17CF1CE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0F97-C407-4C26-9E64-BD804883F7A4}"/>
      </w:docPartPr>
      <w:docPartBody>
        <w:p w:rsidR="00000000" w:rsidRDefault="001571C0">
          <w:pPr>
            <w:pStyle w:val="7214409ED2DB4ECAB410DA17CF1CEDA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309F2F35E64409789FE9E4E6EBE6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9DB86-E130-472E-81BD-0ADFC40996C4}"/>
      </w:docPartPr>
      <w:docPartBody>
        <w:p w:rsidR="00000000" w:rsidRDefault="001571C0">
          <w:pPr>
            <w:pStyle w:val="5309F2F35E64409789FE9E4E6EBE6E15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4065938A107F4D93A82F9535755E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F222-2D2D-4346-A52A-5918534C254B}"/>
      </w:docPartPr>
      <w:docPartBody>
        <w:p w:rsidR="00000000" w:rsidRDefault="001571C0">
          <w:pPr>
            <w:pStyle w:val="4065938A107F4D93A82F9535755EDF9E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1F4F9B90FF414569A1872409558F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72F5-0485-4AF8-BB41-AAAFF3B99C20}"/>
      </w:docPartPr>
      <w:docPartBody>
        <w:p w:rsidR="00000000" w:rsidRDefault="001571C0">
          <w:pPr>
            <w:pStyle w:val="1F4F9B90FF414569A1872409558F8491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1026564A0E624A8387F778BC433C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E022-464C-4E09-8733-54C92378BDD8}"/>
      </w:docPartPr>
      <w:docPartBody>
        <w:p w:rsidR="00000000" w:rsidRDefault="001571C0">
          <w:pPr>
            <w:pStyle w:val="1026564A0E624A8387F778BC433C82F6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FC"/>
    <w:rsid w:val="001571C0"/>
    <w:rsid w:val="00F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214409ED2DB4ECAB410DA17CF1CEDAD">
    <w:name w:val="7214409ED2DB4ECAB410DA17CF1CEDAD"/>
  </w:style>
  <w:style w:type="paragraph" w:customStyle="1" w:styleId="5309F2F35E64409789FE9E4E6EBE6E15">
    <w:name w:val="5309F2F35E64409789FE9E4E6EBE6E15"/>
  </w:style>
  <w:style w:type="paragraph" w:customStyle="1" w:styleId="4065938A107F4D93A82F9535755EDF9E">
    <w:name w:val="4065938A107F4D93A82F9535755EDF9E"/>
  </w:style>
  <w:style w:type="paragraph" w:customStyle="1" w:styleId="1F4F9B90FF414569A1872409558F8491">
    <w:name w:val="1F4F9B90FF414569A1872409558F8491"/>
  </w:style>
  <w:style w:type="paragraph" w:customStyle="1" w:styleId="1026564A0E624A8387F778BC433C82F6">
    <w:name w:val="1026564A0E624A8387F778BC433C82F6"/>
  </w:style>
  <w:style w:type="paragraph" w:customStyle="1" w:styleId="B5ED93D0BAA84ED093E0200F554C5D30">
    <w:name w:val="B5ED93D0BAA84ED093E0200F554C5D30"/>
  </w:style>
  <w:style w:type="paragraph" w:customStyle="1" w:styleId="868436DA264C4374A6D9FEE523A2738B">
    <w:name w:val="868436DA264C4374A6D9FEE523A2738B"/>
  </w:style>
  <w:style w:type="paragraph" w:customStyle="1" w:styleId="2DEB9EC76A9C46A2B9FEDF297B2D5BD2">
    <w:name w:val="2DEB9EC76A9C46A2B9FEDF297B2D5BD2"/>
  </w:style>
  <w:style w:type="paragraph" w:customStyle="1" w:styleId="0E176B50DDB64D35A8F1F52F44A14F0B">
    <w:name w:val="0E176B50DDB64D35A8F1F52F44A14F0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9AD7220E121540EF8C3D4C10A88B9457">
    <w:name w:val="9AD7220E121540EF8C3D4C10A88B9457"/>
  </w:style>
  <w:style w:type="paragraph" w:customStyle="1" w:styleId="CDFF248769FD4B7CB955C5CE10F6457F">
    <w:name w:val="CDFF248769FD4B7CB955C5CE10F6457F"/>
  </w:style>
  <w:style w:type="paragraph" w:customStyle="1" w:styleId="7F56919B505A4890BDEA7954956B6CF1">
    <w:name w:val="7F56919B505A4890BDEA7954956B6CF1"/>
  </w:style>
  <w:style w:type="paragraph" w:customStyle="1" w:styleId="EA8AA277C5054FAAAE7BD8CB1D89949B">
    <w:name w:val="EA8AA277C5054FAAAE7BD8CB1D89949B"/>
  </w:style>
  <w:style w:type="paragraph" w:customStyle="1" w:styleId="6425D7D8A21D4EDE954B3E845EBBB612">
    <w:name w:val="6425D7D8A21D4EDE954B3E845EBBB61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18F90B0815754D64A1A053B1E12E82E7">
    <w:name w:val="18F90B0815754D64A1A053B1E12E82E7"/>
  </w:style>
  <w:style w:type="paragraph" w:customStyle="1" w:styleId="610274030C994F24A559531A5A8F9A97">
    <w:name w:val="610274030C994F24A559531A5A8F9A97"/>
  </w:style>
  <w:style w:type="paragraph" w:customStyle="1" w:styleId="19000B33022947E1BDF43C7F2E34B2D5">
    <w:name w:val="19000B33022947E1BDF43C7F2E34B2D5"/>
  </w:style>
  <w:style w:type="paragraph" w:customStyle="1" w:styleId="67EE219602E945A0A94586B7B64E41E4">
    <w:name w:val="67EE219602E945A0A94586B7B64E41E4"/>
  </w:style>
  <w:style w:type="paragraph" w:customStyle="1" w:styleId="D881F685D37847BC8ED2B0C5D91CD6A3">
    <w:name w:val="D881F685D37847BC8ED2B0C5D91CD6A3"/>
    <w:rsid w:val="00FE5EFC"/>
  </w:style>
  <w:style w:type="paragraph" w:customStyle="1" w:styleId="7BE76340F1804B37AB8982630235F0C1">
    <w:name w:val="7BE76340F1804B37AB8982630235F0C1"/>
    <w:rsid w:val="00FE5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P.O BOX 00100 ,Kenya</CompanyAddress>
  <CompanyPhone>0718453328</CompanyPhone>
  <CompanyFax/>
  <CompanyEmail>Julianandunge54@gmail.com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1830FE1-331B-48D1-A36B-C1F05599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24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</cp:revision>
  <dcterms:created xsi:type="dcterms:W3CDTF">2025-03-30T12:13:00Z</dcterms:created>
  <dcterms:modified xsi:type="dcterms:W3CDTF">2025-03-30T12:37:00Z</dcterms:modified>
</cp:coreProperties>
</file>